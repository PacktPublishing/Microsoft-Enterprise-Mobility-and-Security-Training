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83" w:rsidRDefault="00820B22" w:rsidP="00965D17">
      <w:pPr>
        <w:pStyle w:val="Title"/>
      </w:pPr>
      <w:r>
        <w:t>Course 3</w:t>
      </w:r>
    </w:p>
    <w:p w:rsidR="00965D17" w:rsidRDefault="00660E65" w:rsidP="00965D17">
      <w:r w:rsidRPr="00660E65">
        <w:t>Rights Management Services (RMS)</w:t>
      </w:r>
    </w:p>
    <w:p w:rsidR="00AE1840" w:rsidRDefault="00F3358C" w:rsidP="00AE1840">
      <w:pPr>
        <w:pStyle w:val="Date"/>
      </w:pPr>
      <w:r>
        <w:t>Objective</w:t>
      </w:r>
    </w:p>
    <w:p w:rsidR="00AE1840" w:rsidRDefault="00AE1840" w:rsidP="00AE1840">
      <w:pPr>
        <w:pStyle w:val="Date"/>
      </w:pPr>
    </w:p>
    <w:p w:rsidR="00AE1840" w:rsidRDefault="00AE1840" w:rsidP="00AE1840">
      <w:pPr>
        <w:pStyle w:val="Date"/>
      </w:pPr>
    </w:p>
    <w:p w:rsidR="00AE1840" w:rsidRDefault="00AE1840" w:rsidP="00AE1840">
      <w:pPr>
        <w:pStyle w:val="Date"/>
      </w:pPr>
    </w:p>
    <w:p w:rsidR="008317B3" w:rsidRPr="00AE1840" w:rsidRDefault="001718D6" w:rsidP="00AE1840">
      <w:pPr>
        <w:pStyle w:val="Date"/>
      </w:pPr>
      <w:r w:rsidRPr="001718D6">
        <w:rPr>
          <w:b w:val="0"/>
          <w:bCs w:val="0"/>
          <w:color w:val="404040" w:themeColor="text1" w:themeTint="BF"/>
        </w:rPr>
        <w:t>Right Management Service is considered as a systematic approach which provides copyrighted protection for your digital media, including files, folders, images, etc., which meets your organization requirement in regards to data privacy</w:t>
      </w:r>
      <w:r w:rsidR="00AE1840">
        <w:rPr>
          <w:b w:val="0"/>
          <w:bCs w:val="0"/>
          <w:color w:val="404040" w:themeColor="text1" w:themeTint="BF"/>
        </w:rPr>
        <w:t xml:space="preserve">. </w:t>
      </w:r>
      <w:r w:rsidR="00690D9F">
        <w:rPr>
          <w:b w:val="0"/>
          <w:bCs w:val="0"/>
          <w:color w:val="404040" w:themeColor="text1" w:themeTint="BF"/>
        </w:rPr>
        <w:t>In</w:t>
      </w:r>
      <w:r w:rsidR="00F3358C">
        <w:rPr>
          <w:b w:val="0"/>
          <w:bCs w:val="0"/>
          <w:color w:val="404040" w:themeColor="text1" w:themeTint="BF"/>
        </w:rPr>
        <w:t xml:space="preserve"> this </w:t>
      </w:r>
      <w:r w:rsidR="002211A4">
        <w:rPr>
          <w:b w:val="0"/>
          <w:bCs w:val="0"/>
          <w:color w:val="404040" w:themeColor="text1" w:themeTint="BF"/>
        </w:rPr>
        <w:t>course,</w:t>
      </w:r>
      <w:r w:rsidR="00F3358C">
        <w:rPr>
          <w:b w:val="0"/>
          <w:bCs w:val="0"/>
          <w:color w:val="404040" w:themeColor="text1" w:themeTint="BF"/>
        </w:rPr>
        <w:t xml:space="preserve"> </w:t>
      </w:r>
      <w:r w:rsidR="00690D9F">
        <w:rPr>
          <w:b w:val="0"/>
          <w:bCs w:val="0"/>
          <w:color w:val="404040" w:themeColor="text1" w:themeTint="BF"/>
        </w:rPr>
        <w:t>we are going to</w:t>
      </w:r>
      <w:r w:rsidR="00F3358C">
        <w:rPr>
          <w:b w:val="0"/>
          <w:bCs w:val="0"/>
          <w:color w:val="404040" w:themeColor="text1" w:themeTint="BF"/>
        </w:rPr>
        <w:t xml:space="preserve"> understand </w:t>
      </w:r>
      <w:r w:rsidR="007D7D3B" w:rsidRPr="007D7D3B">
        <w:rPr>
          <w:b w:val="0"/>
          <w:bCs w:val="0"/>
          <w:color w:val="404040" w:themeColor="text1" w:themeTint="BF"/>
        </w:rPr>
        <w:t>how Azure RMS provides protection to your sensitive information</w:t>
      </w:r>
      <w:r w:rsidR="00A21BEB">
        <w:rPr>
          <w:b w:val="0"/>
          <w:bCs w:val="0"/>
          <w:color w:val="404040" w:themeColor="text1" w:themeTint="BF"/>
        </w:rPr>
        <w:t>, b</w:t>
      </w:r>
      <w:r w:rsidR="00A21BEB" w:rsidRPr="00A21BEB">
        <w:rPr>
          <w:b w:val="0"/>
          <w:bCs w:val="0"/>
          <w:color w:val="404040" w:themeColor="text1" w:themeTint="BF"/>
        </w:rPr>
        <w:t xml:space="preserve">enefits of RMS, RMS Architecture and </w:t>
      </w:r>
      <w:r w:rsidR="00A21BEB">
        <w:rPr>
          <w:b w:val="0"/>
          <w:bCs w:val="0"/>
          <w:color w:val="404040" w:themeColor="text1" w:themeTint="BF"/>
        </w:rPr>
        <w:t>so on</w:t>
      </w:r>
      <w:r w:rsidR="00F3358C">
        <w:rPr>
          <w:b w:val="0"/>
          <w:bCs w:val="0"/>
          <w:color w:val="404040" w:themeColor="text1" w:themeTint="BF"/>
        </w:rPr>
        <w:t xml:space="preserve">. </w:t>
      </w:r>
    </w:p>
    <w:p w:rsidR="008317B3" w:rsidRDefault="008317B3" w:rsidP="00F3358C">
      <w:pPr>
        <w:pStyle w:val="Salutation"/>
        <w:rPr>
          <w:b w:val="0"/>
          <w:bCs w:val="0"/>
          <w:color w:val="404040" w:themeColor="text1" w:themeTint="BF"/>
        </w:rPr>
      </w:pPr>
      <w:r>
        <w:rPr>
          <w:b w:val="0"/>
          <w:bCs w:val="0"/>
          <w:color w:val="404040" w:themeColor="text1" w:themeTint="BF"/>
        </w:rPr>
        <w:t>We h</w:t>
      </w:r>
      <w:r w:rsidR="00CA1FBA">
        <w:rPr>
          <w:b w:val="0"/>
          <w:bCs w:val="0"/>
          <w:color w:val="404040" w:themeColor="text1" w:themeTint="BF"/>
        </w:rPr>
        <w:t>ave divided this course in two</w:t>
      </w:r>
      <w:r>
        <w:rPr>
          <w:b w:val="0"/>
          <w:bCs w:val="0"/>
          <w:color w:val="404040" w:themeColor="text1" w:themeTint="BF"/>
        </w:rPr>
        <w:t xml:space="preserve"> classes. </w:t>
      </w:r>
    </w:p>
    <w:p w:rsidR="00E5716F" w:rsidRDefault="008317B3" w:rsidP="00E5716F">
      <w:pPr>
        <w:rPr>
          <w:b/>
          <w:bCs/>
        </w:rPr>
      </w:pPr>
      <w:r>
        <w:t xml:space="preserve">In </w:t>
      </w:r>
      <w:r w:rsidRPr="00E5716F">
        <w:rPr>
          <w:b/>
        </w:rPr>
        <w:t>class 1,</w:t>
      </w:r>
      <w:r>
        <w:t xml:space="preserve"> </w:t>
      </w:r>
      <w:r w:rsidR="005132A5">
        <w:t>we will discuss</w:t>
      </w:r>
      <w:r w:rsidR="00F3358C">
        <w:t xml:space="preserve"> </w:t>
      </w:r>
      <w:r w:rsidR="00E5716F">
        <w:rPr>
          <w:b/>
          <w:bCs/>
        </w:rPr>
        <w:t xml:space="preserve">– </w:t>
      </w:r>
    </w:p>
    <w:p w:rsidR="005132A5" w:rsidRPr="005132A5" w:rsidRDefault="005132A5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t>What is t</w:t>
      </w:r>
      <w:r w:rsidRPr="005132A5">
        <w:t xml:space="preserve">he </w:t>
      </w:r>
      <w:r>
        <w:t xml:space="preserve">main </w:t>
      </w:r>
      <w:r w:rsidRPr="005132A5">
        <w:t>Information Protection Problem</w:t>
      </w:r>
      <w:r>
        <w:t>?</w:t>
      </w:r>
    </w:p>
    <w:p w:rsidR="00E5716F" w:rsidRPr="00E5716F" w:rsidRDefault="00C40DD2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t>Unstructured Data v</w:t>
      </w:r>
      <w:r w:rsidRPr="00C40DD2">
        <w:t>s. Structured Data</w:t>
      </w:r>
      <w:r>
        <w:t>.</w:t>
      </w:r>
    </w:p>
    <w:p w:rsidR="00E5716F" w:rsidRPr="00C40DD2" w:rsidRDefault="00E5716F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t>U</w:t>
      </w:r>
      <w:r w:rsidR="00B37D60">
        <w:t xml:space="preserve">nderstand </w:t>
      </w:r>
      <w:r w:rsidR="00C40DD2">
        <w:t>unstructured data.</w:t>
      </w:r>
    </w:p>
    <w:p w:rsidR="00C40DD2" w:rsidRPr="00C40DD2" w:rsidRDefault="00C40DD2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Various </w:t>
      </w:r>
      <w:r w:rsidRPr="00C40DD2">
        <w:rPr>
          <w:bCs/>
        </w:rPr>
        <w:t>Information Security Challenges</w:t>
      </w:r>
      <w:r>
        <w:rPr>
          <w:bCs/>
        </w:rPr>
        <w:t>.</w:t>
      </w:r>
    </w:p>
    <w:p w:rsidR="00C40DD2" w:rsidRDefault="00C40DD2" w:rsidP="00E5716F">
      <w:pPr>
        <w:pStyle w:val="ListParagraph"/>
        <w:numPr>
          <w:ilvl w:val="0"/>
          <w:numId w:val="17"/>
        </w:numPr>
        <w:rPr>
          <w:bCs/>
        </w:rPr>
      </w:pPr>
      <w:r w:rsidRPr="00C40DD2">
        <w:rPr>
          <w:bCs/>
        </w:rPr>
        <w:t>Understanding evolving IT landscape</w:t>
      </w:r>
      <w:r>
        <w:rPr>
          <w:bCs/>
        </w:rPr>
        <w:t>.</w:t>
      </w:r>
    </w:p>
    <w:p w:rsidR="00C40DD2" w:rsidRPr="00C40DD2" w:rsidRDefault="004F01A8" w:rsidP="00E5716F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And, at last you will learn about</w:t>
      </w:r>
      <w:r w:rsidR="00C40DD2">
        <w:rPr>
          <w:bCs/>
        </w:rPr>
        <w:t xml:space="preserve"> i</w:t>
      </w:r>
      <w:r w:rsidR="00D0258F">
        <w:rPr>
          <w:bCs/>
        </w:rPr>
        <w:t>nternal s</w:t>
      </w:r>
      <w:r w:rsidR="00C40DD2" w:rsidRPr="00C40DD2">
        <w:rPr>
          <w:bCs/>
        </w:rPr>
        <w:t xml:space="preserve">haring </w:t>
      </w:r>
      <w:r w:rsidR="00D0258F">
        <w:rPr>
          <w:bCs/>
        </w:rPr>
        <w:t>of sensitive d</w:t>
      </w:r>
      <w:r w:rsidR="00C40DD2" w:rsidRPr="00C40DD2">
        <w:rPr>
          <w:bCs/>
        </w:rPr>
        <w:t>ata</w:t>
      </w:r>
      <w:r w:rsidR="00C40DD2">
        <w:rPr>
          <w:bCs/>
        </w:rPr>
        <w:t>.</w:t>
      </w:r>
    </w:p>
    <w:p w:rsidR="00E5716F" w:rsidRDefault="002A2D0A" w:rsidP="00E5716F">
      <w:r>
        <w:t xml:space="preserve">In </w:t>
      </w:r>
      <w:r w:rsidRPr="000F55D3">
        <w:rPr>
          <w:b/>
        </w:rPr>
        <w:t>class 2,</w:t>
      </w:r>
      <w:r>
        <w:t xml:space="preserve"> You will learn </w:t>
      </w:r>
      <w:r w:rsidR="00E5716F">
        <w:t xml:space="preserve">– </w:t>
      </w:r>
    </w:p>
    <w:p w:rsidR="00E5716F" w:rsidRDefault="00D10888" w:rsidP="00E5716F">
      <w:pPr>
        <w:pStyle w:val="ListParagraph"/>
        <w:numPr>
          <w:ilvl w:val="0"/>
          <w:numId w:val="18"/>
        </w:numPr>
      </w:pPr>
      <w:r w:rsidRPr="00D10888">
        <w:t>What is Rights Management Service?</w:t>
      </w:r>
      <w:r w:rsidR="002A2D0A">
        <w:t xml:space="preserve"> </w:t>
      </w:r>
    </w:p>
    <w:p w:rsidR="00E5716F" w:rsidRDefault="00E5716F" w:rsidP="00E5716F">
      <w:pPr>
        <w:pStyle w:val="ListParagraph"/>
        <w:numPr>
          <w:ilvl w:val="0"/>
          <w:numId w:val="18"/>
        </w:numPr>
      </w:pPr>
      <w:r>
        <w:t>U</w:t>
      </w:r>
      <w:r w:rsidR="0031540E">
        <w:t xml:space="preserve">nderstanding </w:t>
      </w:r>
      <w:r w:rsidR="008C774B" w:rsidRPr="008C774B">
        <w:t>benefits provided by the RMS</w:t>
      </w:r>
      <w:r w:rsidR="0031540E">
        <w:t xml:space="preserve">. </w:t>
      </w:r>
    </w:p>
    <w:p w:rsidR="00E5716F" w:rsidRDefault="00A854CE" w:rsidP="00E5716F">
      <w:pPr>
        <w:pStyle w:val="ListParagraph"/>
        <w:numPr>
          <w:ilvl w:val="0"/>
          <w:numId w:val="18"/>
        </w:numPr>
      </w:pPr>
      <w:r>
        <w:t xml:space="preserve">What </w:t>
      </w:r>
      <w:r w:rsidR="008C774B">
        <w:t>are the essential c</w:t>
      </w:r>
      <w:r w:rsidR="008C774B" w:rsidRPr="008C774B">
        <w:t>omponents</w:t>
      </w:r>
      <w:r w:rsidR="008C774B">
        <w:t xml:space="preserve"> of RMS?</w:t>
      </w:r>
      <w:r>
        <w:t xml:space="preserve"> </w:t>
      </w:r>
    </w:p>
    <w:p w:rsidR="002A2D0A" w:rsidRDefault="000D181F" w:rsidP="00E5716F">
      <w:pPr>
        <w:pStyle w:val="ListParagraph"/>
        <w:numPr>
          <w:ilvl w:val="0"/>
          <w:numId w:val="18"/>
        </w:numPr>
      </w:pPr>
      <w:r>
        <w:t xml:space="preserve">Understand </w:t>
      </w:r>
      <w:r w:rsidR="002D489A">
        <w:t>working of RMS.</w:t>
      </w:r>
    </w:p>
    <w:p w:rsidR="000D181F" w:rsidRDefault="000D181F" w:rsidP="00E5716F">
      <w:pPr>
        <w:pStyle w:val="ListParagraph"/>
        <w:numPr>
          <w:ilvl w:val="0"/>
          <w:numId w:val="18"/>
        </w:numPr>
      </w:pPr>
      <w:r>
        <w:t xml:space="preserve">Understanding </w:t>
      </w:r>
      <w:r w:rsidRPr="000D181F">
        <w:t>Information Protection Workflow</w:t>
      </w:r>
      <w:r>
        <w:t xml:space="preserve"> and </w:t>
      </w:r>
      <w:r w:rsidRPr="000D181F">
        <w:t>Information Protection with RMS</w:t>
      </w:r>
      <w:r>
        <w:t>.</w:t>
      </w:r>
    </w:p>
    <w:p w:rsidR="000D181F" w:rsidRDefault="008A4B6E" w:rsidP="00E5716F">
      <w:pPr>
        <w:pStyle w:val="ListParagraph"/>
        <w:numPr>
          <w:ilvl w:val="0"/>
          <w:numId w:val="18"/>
        </w:numPr>
      </w:pPr>
      <w:r>
        <w:t>Discuss various b</w:t>
      </w:r>
      <w:r w:rsidR="000D181F" w:rsidRPr="000D181F">
        <w:t>enefits of RMS</w:t>
      </w:r>
      <w:r>
        <w:t xml:space="preserve"> and understanding </w:t>
      </w:r>
      <w:r w:rsidRPr="008A4B6E">
        <w:t>RMS Architecture</w:t>
      </w:r>
      <w:r>
        <w:t>.</w:t>
      </w:r>
    </w:p>
    <w:p w:rsidR="00A96402" w:rsidRPr="002A2D0A" w:rsidRDefault="000D181F" w:rsidP="002A2D0A">
      <w:pPr>
        <w:pStyle w:val="ListParagraph"/>
        <w:numPr>
          <w:ilvl w:val="0"/>
          <w:numId w:val="18"/>
        </w:numPr>
      </w:pPr>
      <w:r>
        <w:t xml:space="preserve">At last you will get to know </w:t>
      </w:r>
      <w:r w:rsidR="008A4B6E">
        <w:t>about various RMS usage s</w:t>
      </w:r>
      <w:r w:rsidR="008A4B6E" w:rsidRPr="008A4B6E">
        <w:t>cenarios</w:t>
      </w:r>
      <w:r w:rsidR="00B13A86">
        <w:t xml:space="preserve"> like document protection, email protection, s</w:t>
      </w:r>
      <w:r w:rsidR="00B13A86" w:rsidRPr="00B13A86">
        <w:t xml:space="preserve">haring </w:t>
      </w:r>
      <w:r w:rsidR="00B13A86">
        <w:t xml:space="preserve">of </w:t>
      </w:r>
      <w:r w:rsidR="00B13A86" w:rsidRPr="00B13A86">
        <w:t>prote</w:t>
      </w:r>
      <w:r w:rsidR="00B13A86">
        <w:t>cted content</w:t>
      </w:r>
      <w:bookmarkStart w:id="0" w:name="_GoBack"/>
      <w:bookmarkEnd w:id="0"/>
      <w:r w:rsidR="008A4B6E">
        <w:t>.</w:t>
      </w:r>
    </w:p>
    <w:sectPr w:rsidR="00A96402" w:rsidRPr="002A2D0A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083" w:rsidRDefault="00E44083">
      <w:pPr>
        <w:spacing w:after="0"/>
      </w:pPr>
      <w:r>
        <w:separator/>
      </w:r>
    </w:p>
  </w:endnote>
  <w:endnote w:type="continuationSeparator" w:id="0">
    <w:p w:rsidR="00E44083" w:rsidRDefault="00E440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083" w:rsidRDefault="00E44083">
      <w:pPr>
        <w:spacing w:after="0"/>
      </w:pPr>
      <w:r>
        <w:separator/>
      </w:r>
    </w:p>
  </w:footnote>
  <w:footnote w:type="continuationSeparator" w:id="0">
    <w:p w:rsidR="00E44083" w:rsidRDefault="00E440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E65637"/>
    <w:multiLevelType w:val="hybridMultilevel"/>
    <w:tmpl w:val="64F6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912D2A"/>
    <w:multiLevelType w:val="hybridMultilevel"/>
    <w:tmpl w:val="C8AA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75C2E"/>
    <w:multiLevelType w:val="hybridMultilevel"/>
    <w:tmpl w:val="219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5"/>
  </w:num>
  <w:num w:numId="16">
    <w:abstractNumId w:val="10"/>
  </w:num>
  <w:num w:numId="17">
    <w:abstractNumId w:val="13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8C"/>
    <w:rsid w:val="000D181F"/>
    <w:rsid w:val="000D5AB1"/>
    <w:rsid w:val="000F55D3"/>
    <w:rsid w:val="001718D6"/>
    <w:rsid w:val="00180C74"/>
    <w:rsid w:val="001C462F"/>
    <w:rsid w:val="002045EB"/>
    <w:rsid w:val="002211A4"/>
    <w:rsid w:val="002849FA"/>
    <w:rsid w:val="00293B83"/>
    <w:rsid w:val="002A2D0A"/>
    <w:rsid w:val="002D489A"/>
    <w:rsid w:val="00302A2C"/>
    <w:rsid w:val="0031540E"/>
    <w:rsid w:val="00351E8F"/>
    <w:rsid w:val="003649B3"/>
    <w:rsid w:val="00374F19"/>
    <w:rsid w:val="00381669"/>
    <w:rsid w:val="003868A8"/>
    <w:rsid w:val="003E2B8A"/>
    <w:rsid w:val="004F01A8"/>
    <w:rsid w:val="005132A5"/>
    <w:rsid w:val="0052105A"/>
    <w:rsid w:val="00536968"/>
    <w:rsid w:val="00560B44"/>
    <w:rsid w:val="00660E65"/>
    <w:rsid w:val="00673C35"/>
    <w:rsid w:val="006825B3"/>
    <w:rsid w:val="00690D9F"/>
    <w:rsid w:val="006A3CE7"/>
    <w:rsid w:val="006E4A1F"/>
    <w:rsid w:val="0076387D"/>
    <w:rsid w:val="007D7D3B"/>
    <w:rsid w:val="00820B22"/>
    <w:rsid w:val="008317B3"/>
    <w:rsid w:val="008A4B6E"/>
    <w:rsid w:val="008C774B"/>
    <w:rsid w:val="008E4CA6"/>
    <w:rsid w:val="008F15C5"/>
    <w:rsid w:val="00965D17"/>
    <w:rsid w:val="00A21BEB"/>
    <w:rsid w:val="00A26458"/>
    <w:rsid w:val="00A27383"/>
    <w:rsid w:val="00A528AF"/>
    <w:rsid w:val="00A736B0"/>
    <w:rsid w:val="00A854CE"/>
    <w:rsid w:val="00A96402"/>
    <w:rsid w:val="00AE1840"/>
    <w:rsid w:val="00B13A86"/>
    <w:rsid w:val="00B37D60"/>
    <w:rsid w:val="00C40B54"/>
    <w:rsid w:val="00C40DD2"/>
    <w:rsid w:val="00C526B0"/>
    <w:rsid w:val="00C83E3C"/>
    <w:rsid w:val="00C971AF"/>
    <w:rsid w:val="00CA1FBA"/>
    <w:rsid w:val="00CD0302"/>
    <w:rsid w:val="00D02294"/>
    <w:rsid w:val="00D0258F"/>
    <w:rsid w:val="00D02A74"/>
    <w:rsid w:val="00D10888"/>
    <w:rsid w:val="00D905F1"/>
    <w:rsid w:val="00DC7064"/>
    <w:rsid w:val="00DF56DD"/>
    <w:rsid w:val="00E44083"/>
    <w:rsid w:val="00E5716F"/>
    <w:rsid w:val="00E77F42"/>
    <w:rsid w:val="00F3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212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</dc:creator>
  <cp:keywords/>
  <dc:description/>
  <cp:lastModifiedBy>Akanksha</cp:lastModifiedBy>
  <cp:revision>39</cp:revision>
  <dcterms:created xsi:type="dcterms:W3CDTF">2017-06-11T04:20:00Z</dcterms:created>
  <dcterms:modified xsi:type="dcterms:W3CDTF">2017-09-23T04:26:00Z</dcterms:modified>
</cp:coreProperties>
</file>