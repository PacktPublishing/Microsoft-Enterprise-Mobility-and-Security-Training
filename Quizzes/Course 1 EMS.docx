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383" w:rsidRDefault="00F3358C" w:rsidP="00965D17">
      <w:pPr>
        <w:pStyle w:val="Title"/>
      </w:pPr>
      <w:r>
        <w:t>Course 1</w:t>
      </w:r>
    </w:p>
    <w:p w:rsidR="00965D17" w:rsidRDefault="001615FA" w:rsidP="00965D17">
      <w:r w:rsidRPr="001615FA">
        <w:t>Introduction to Microsoft Enterprise Mobility + Security</w:t>
      </w:r>
    </w:p>
    <w:p w:rsidR="00965D17" w:rsidRDefault="00F3358C" w:rsidP="00965D17">
      <w:pPr>
        <w:pStyle w:val="Date"/>
      </w:pPr>
      <w:r>
        <w:t>Objective</w:t>
      </w:r>
    </w:p>
    <w:p w:rsidR="008317B3" w:rsidRDefault="00805CF6" w:rsidP="00F3358C">
      <w:pPr>
        <w:pStyle w:val="Salutation"/>
        <w:rPr>
          <w:b w:val="0"/>
          <w:bCs w:val="0"/>
          <w:color w:val="404040" w:themeColor="text1" w:themeTint="BF"/>
        </w:rPr>
      </w:pPr>
      <w:r w:rsidRPr="00805CF6">
        <w:rPr>
          <w:b w:val="0"/>
          <w:bCs w:val="0"/>
          <w:color w:val="404040" w:themeColor="text1" w:themeTint="BF"/>
        </w:rPr>
        <w:t>Microsoft</w:t>
      </w:r>
      <w:r>
        <w:rPr>
          <w:b w:val="0"/>
          <w:bCs w:val="0"/>
          <w:color w:val="404040" w:themeColor="text1" w:themeTint="BF"/>
        </w:rPr>
        <w:t xml:space="preserve"> </w:t>
      </w:r>
      <w:r w:rsidR="001615FA" w:rsidRPr="001615FA">
        <w:rPr>
          <w:b w:val="0"/>
          <w:bCs w:val="0"/>
          <w:color w:val="404040" w:themeColor="text1" w:themeTint="BF"/>
        </w:rPr>
        <w:t xml:space="preserve">EMS is a cloud-based solution, </w:t>
      </w:r>
      <w:r>
        <w:rPr>
          <w:b w:val="0"/>
          <w:bCs w:val="0"/>
          <w:color w:val="404040" w:themeColor="text1" w:themeTint="BF"/>
        </w:rPr>
        <w:t xml:space="preserve">and </w:t>
      </w:r>
      <w:r w:rsidRPr="00805CF6">
        <w:rPr>
          <w:b w:val="0"/>
          <w:bCs w:val="0"/>
          <w:color w:val="404040" w:themeColor="text1" w:themeTint="BF"/>
        </w:rPr>
        <w:t xml:space="preserve">awesome set of tools to help you manage enterprise mobility. </w:t>
      </w:r>
      <w:r w:rsidR="001615FA">
        <w:rPr>
          <w:b w:val="0"/>
          <w:bCs w:val="0"/>
          <w:color w:val="404040" w:themeColor="text1" w:themeTint="BF"/>
        </w:rPr>
        <w:t xml:space="preserve">With the help of EMS, you can </w:t>
      </w:r>
      <w:r w:rsidR="001615FA" w:rsidRPr="001615FA">
        <w:rPr>
          <w:b w:val="0"/>
          <w:bCs w:val="0"/>
          <w:color w:val="404040" w:themeColor="text1" w:themeTint="BF"/>
        </w:rPr>
        <w:t>empower and protect your business to</w:t>
      </w:r>
      <w:r w:rsidR="001615FA">
        <w:rPr>
          <w:b w:val="0"/>
          <w:bCs w:val="0"/>
          <w:color w:val="404040" w:themeColor="text1" w:themeTint="BF"/>
        </w:rPr>
        <w:t xml:space="preserve"> achieve unmatched productivity. </w:t>
      </w:r>
      <w:r w:rsidR="00690D9F">
        <w:rPr>
          <w:b w:val="0"/>
          <w:bCs w:val="0"/>
          <w:color w:val="404040" w:themeColor="text1" w:themeTint="BF"/>
        </w:rPr>
        <w:t>In</w:t>
      </w:r>
      <w:r w:rsidR="00F3358C">
        <w:rPr>
          <w:b w:val="0"/>
          <w:bCs w:val="0"/>
          <w:color w:val="404040" w:themeColor="text1" w:themeTint="BF"/>
        </w:rPr>
        <w:t xml:space="preserve"> this </w:t>
      </w:r>
      <w:r w:rsidR="002211A4">
        <w:rPr>
          <w:b w:val="0"/>
          <w:bCs w:val="0"/>
          <w:color w:val="404040" w:themeColor="text1" w:themeTint="BF"/>
        </w:rPr>
        <w:t>course,</w:t>
      </w:r>
      <w:r w:rsidR="00F3358C">
        <w:rPr>
          <w:b w:val="0"/>
          <w:bCs w:val="0"/>
          <w:color w:val="404040" w:themeColor="text1" w:themeTint="BF"/>
        </w:rPr>
        <w:t xml:space="preserve"> </w:t>
      </w:r>
      <w:r w:rsidR="00690D9F">
        <w:rPr>
          <w:b w:val="0"/>
          <w:bCs w:val="0"/>
          <w:color w:val="404040" w:themeColor="text1" w:themeTint="BF"/>
        </w:rPr>
        <w:t>we are going to</w:t>
      </w:r>
      <w:r w:rsidR="00F3358C">
        <w:rPr>
          <w:b w:val="0"/>
          <w:bCs w:val="0"/>
          <w:color w:val="404040" w:themeColor="text1" w:themeTint="BF"/>
        </w:rPr>
        <w:t xml:space="preserve"> understand the </w:t>
      </w:r>
      <w:r>
        <w:rPr>
          <w:b w:val="0"/>
          <w:bCs w:val="0"/>
          <w:color w:val="404040" w:themeColor="text1" w:themeTint="BF"/>
        </w:rPr>
        <w:t>basic concept of Microsoft EMS, services and features provided by it and various c</w:t>
      </w:r>
      <w:r w:rsidRPr="00805CF6">
        <w:rPr>
          <w:b w:val="0"/>
          <w:bCs w:val="0"/>
          <w:color w:val="404040" w:themeColor="text1" w:themeTint="BF"/>
        </w:rPr>
        <w:t>omponents of Enterprise Mobility + Security</w:t>
      </w:r>
      <w:r>
        <w:rPr>
          <w:b w:val="0"/>
          <w:bCs w:val="0"/>
          <w:color w:val="404040" w:themeColor="text1" w:themeTint="BF"/>
        </w:rPr>
        <w:t>.</w:t>
      </w:r>
    </w:p>
    <w:p w:rsidR="008317B3" w:rsidRDefault="008317B3" w:rsidP="00F3358C">
      <w:pPr>
        <w:pStyle w:val="Salutation"/>
        <w:rPr>
          <w:b w:val="0"/>
          <w:bCs w:val="0"/>
          <w:color w:val="404040" w:themeColor="text1" w:themeTint="BF"/>
        </w:rPr>
      </w:pPr>
      <w:r>
        <w:rPr>
          <w:b w:val="0"/>
          <w:bCs w:val="0"/>
          <w:color w:val="404040" w:themeColor="text1" w:themeTint="BF"/>
        </w:rPr>
        <w:t>We h</w:t>
      </w:r>
      <w:r w:rsidR="00805CF6">
        <w:rPr>
          <w:b w:val="0"/>
          <w:bCs w:val="0"/>
          <w:color w:val="404040" w:themeColor="text1" w:themeTint="BF"/>
        </w:rPr>
        <w:t>ave divided this course in two</w:t>
      </w:r>
      <w:r>
        <w:rPr>
          <w:b w:val="0"/>
          <w:bCs w:val="0"/>
          <w:color w:val="404040" w:themeColor="text1" w:themeTint="BF"/>
        </w:rPr>
        <w:t xml:space="preserve"> classes. </w:t>
      </w:r>
    </w:p>
    <w:p w:rsidR="00E5716F" w:rsidRDefault="008317B3" w:rsidP="00E5716F">
      <w:pPr>
        <w:rPr>
          <w:b/>
          <w:bCs/>
        </w:rPr>
      </w:pPr>
      <w:r>
        <w:t xml:space="preserve">In </w:t>
      </w:r>
      <w:r w:rsidRPr="00E5716F">
        <w:rPr>
          <w:b/>
        </w:rPr>
        <w:t>class 1,</w:t>
      </w:r>
      <w:r>
        <w:t xml:space="preserve"> </w:t>
      </w:r>
      <w:r w:rsidR="00F3358C">
        <w:t xml:space="preserve">we will discuss about </w:t>
      </w:r>
      <w:r w:rsidR="00E5716F">
        <w:rPr>
          <w:b/>
          <w:bCs/>
        </w:rPr>
        <w:t xml:space="preserve">– </w:t>
      </w:r>
    </w:p>
    <w:p w:rsidR="002E27F9" w:rsidRDefault="00E81549" w:rsidP="00E5716F">
      <w:pPr>
        <w:pStyle w:val="ListParagraph"/>
        <w:numPr>
          <w:ilvl w:val="0"/>
          <w:numId w:val="17"/>
        </w:numPr>
      </w:pPr>
      <w:r>
        <w:t>What is EMS</w:t>
      </w:r>
      <w:r w:rsidR="002E27F9">
        <w:t>?</w:t>
      </w:r>
    </w:p>
    <w:p w:rsidR="00E5716F" w:rsidRDefault="002E27F9" w:rsidP="00E5716F">
      <w:pPr>
        <w:pStyle w:val="ListParagraph"/>
        <w:numPr>
          <w:ilvl w:val="0"/>
          <w:numId w:val="17"/>
        </w:numPr>
      </w:pPr>
      <w:r>
        <w:t>Who are the</w:t>
      </w:r>
      <w:r w:rsidR="00E81549">
        <w:t xml:space="preserve"> users of Microsoft EMS?</w:t>
      </w:r>
    </w:p>
    <w:p w:rsidR="00E5716F" w:rsidRPr="004B5DFF" w:rsidRDefault="00E5716F" w:rsidP="00E5716F">
      <w:pPr>
        <w:pStyle w:val="ListParagraph"/>
        <w:numPr>
          <w:ilvl w:val="0"/>
          <w:numId w:val="17"/>
        </w:numPr>
        <w:rPr>
          <w:b/>
          <w:bCs/>
        </w:rPr>
      </w:pPr>
      <w:r>
        <w:t>U</w:t>
      </w:r>
      <w:r w:rsidR="00594751">
        <w:t>nderstanding idea behind the EMS.</w:t>
      </w:r>
    </w:p>
    <w:p w:rsidR="004B5DFF" w:rsidRPr="00594751" w:rsidRDefault="004B5DFF" w:rsidP="00E5716F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Understanding </w:t>
      </w:r>
      <w:r w:rsidR="002E27F9">
        <w:t>w</w:t>
      </w:r>
      <w:r w:rsidRPr="004B5DFF">
        <w:t>hat’s new: Control in the Cloud</w:t>
      </w:r>
      <w:r>
        <w:t>.</w:t>
      </w:r>
    </w:p>
    <w:p w:rsidR="00594751" w:rsidRPr="004B5DFF" w:rsidRDefault="00594751" w:rsidP="00E5716F">
      <w:pPr>
        <w:pStyle w:val="ListParagraph"/>
        <w:numPr>
          <w:ilvl w:val="0"/>
          <w:numId w:val="17"/>
        </w:numPr>
        <w:rPr>
          <w:b/>
          <w:bCs/>
        </w:rPr>
      </w:pPr>
      <w:r>
        <w:t>Understanding various c</w:t>
      </w:r>
      <w:r w:rsidRPr="00594751">
        <w:t>omponents of Enterprise Mobility + Security</w:t>
      </w:r>
      <w:r>
        <w:t>.</w:t>
      </w:r>
    </w:p>
    <w:p w:rsidR="004B5DFF" w:rsidRPr="004B5DFF" w:rsidRDefault="002E27F9" w:rsidP="00E5716F">
      <w:pPr>
        <w:pStyle w:val="ListParagraph"/>
        <w:numPr>
          <w:ilvl w:val="0"/>
          <w:numId w:val="17"/>
        </w:numPr>
        <w:rPr>
          <w:b/>
          <w:bCs/>
        </w:rPr>
      </w:pPr>
      <w:r>
        <w:t>What is EMS E3</w:t>
      </w:r>
      <w:r w:rsidR="004B5DFF">
        <w:t>?</w:t>
      </w:r>
    </w:p>
    <w:p w:rsidR="004B5DFF" w:rsidRPr="00E5716F" w:rsidRDefault="004B5DFF" w:rsidP="00E5716F">
      <w:pPr>
        <w:pStyle w:val="ListParagraph"/>
        <w:numPr>
          <w:ilvl w:val="0"/>
          <w:numId w:val="17"/>
        </w:numPr>
        <w:rPr>
          <w:b/>
          <w:bCs/>
        </w:rPr>
      </w:pPr>
      <w:r>
        <w:t>And at last,</w:t>
      </w:r>
      <w:r w:rsidR="002E27F9">
        <w:t xml:space="preserve"> we will learn, what is EMS E5?</w:t>
      </w:r>
    </w:p>
    <w:p w:rsidR="00E5716F" w:rsidRDefault="002A2D0A" w:rsidP="00E5716F">
      <w:r>
        <w:t xml:space="preserve">In </w:t>
      </w:r>
      <w:r w:rsidRPr="000F55D3">
        <w:rPr>
          <w:b/>
        </w:rPr>
        <w:t>class 2,</w:t>
      </w:r>
      <w:r>
        <w:t xml:space="preserve"> You will learn </w:t>
      </w:r>
      <w:r w:rsidR="00E5716F">
        <w:t xml:space="preserve">– </w:t>
      </w:r>
    </w:p>
    <w:p w:rsidR="00A96402" w:rsidRDefault="000C6EC2" w:rsidP="000C6EC2">
      <w:pPr>
        <w:pStyle w:val="ListParagraph"/>
        <w:numPr>
          <w:ilvl w:val="0"/>
          <w:numId w:val="20"/>
        </w:numPr>
      </w:pPr>
      <w:r>
        <w:t xml:space="preserve">What is </w:t>
      </w:r>
      <w:r w:rsidRPr="000C6EC2">
        <w:t>Azure Active Directory Premium</w:t>
      </w:r>
      <w:r>
        <w:t>?</w:t>
      </w:r>
    </w:p>
    <w:p w:rsidR="000C6EC2" w:rsidRDefault="000C6EC2" w:rsidP="000C6EC2">
      <w:pPr>
        <w:pStyle w:val="ListParagraph"/>
        <w:numPr>
          <w:ilvl w:val="0"/>
          <w:numId w:val="20"/>
        </w:numPr>
      </w:pPr>
      <w:r>
        <w:t xml:space="preserve">Understanding </w:t>
      </w:r>
      <w:r w:rsidRPr="000C6EC2">
        <w:t>Azure Active Directory Premium P1 and P2</w:t>
      </w:r>
      <w:r>
        <w:t>.</w:t>
      </w:r>
    </w:p>
    <w:p w:rsidR="000C6EC2" w:rsidRDefault="000C6EC2" w:rsidP="000C6EC2">
      <w:pPr>
        <w:pStyle w:val="ListParagraph"/>
        <w:numPr>
          <w:ilvl w:val="0"/>
          <w:numId w:val="20"/>
        </w:numPr>
      </w:pPr>
      <w:r>
        <w:t>What is Microsoft Intune?</w:t>
      </w:r>
    </w:p>
    <w:p w:rsidR="000C6EC2" w:rsidRDefault="000C6EC2" w:rsidP="000C6EC2">
      <w:pPr>
        <w:pStyle w:val="ListParagraph"/>
        <w:numPr>
          <w:ilvl w:val="0"/>
          <w:numId w:val="20"/>
        </w:numPr>
      </w:pPr>
      <w:r>
        <w:t xml:space="preserve">Understanding </w:t>
      </w:r>
      <w:r w:rsidRPr="000C6EC2">
        <w:t>Azure Information Protection</w:t>
      </w:r>
      <w:r>
        <w:t xml:space="preserve"> and </w:t>
      </w:r>
      <w:r w:rsidRPr="000C6EC2">
        <w:t>Azure Information Protection</w:t>
      </w:r>
      <w:r>
        <w:t xml:space="preserve"> Premium P1 and P2.</w:t>
      </w:r>
    </w:p>
    <w:p w:rsidR="000C6EC2" w:rsidRDefault="000C6EC2" w:rsidP="000C6EC2">
      <w:pPr>
        <w:pStyle w:val="ListParagraph"/>
        <w:numPr>
          <w:ilvl w:val="0"/>
          <w:numId w:val="20"/>
        </w:numPr>
      </w:pPr>
      <w:r>
        <w:t xml:space="preserve">Discussing the </w:t>
      </w:r>
      <w:r w:rsidRPr="000C6EC2">
        <w:t>Advanced Threat Analytics</w:t>
      </w:r>
      <w:r>
        <w:t xml:space="preserve"> and </w:t>
      </w:r>
      <w:r w:rsidRPr="000C6EC2">
        <w:t>Microsoft Cloud App Security</w:t>
      </w:r>
      <w:r>
        <w:t>.</w:t>
      </w:r>
    </w:p>
    <w:p w:rsidR="000C6EC2" w:rsidRDefault="000C6EC2" w:rsidP="000C6EC2">
      <w:pPr>
        <w:pStyle w:val="ListParagraph"/>
        <w:numPr>
          <w:ilvl w:val="0"/>
          <w:numId w:val="20"/>
        </w:numPr>
      </w:pPr>
      <w:r w:rsidRPr="000C6EC2">
        <w:t>What EMS provides?</w:t>
      </w:r>
    </w:p>
    <w:p w:rsidR="000C6EC2" w:rsidRDefault="000C6EC2" w:rsidP="000C6EC2">
      <w:pPr>
        <w:pStyle w:val="ListParagraph"/>
        <w:numPr>
          <w:ilvl w:val="0"/>
          <w:numId w:val="20"/>
        </w:numPr>
      </w:pPr>
      <w:r>
        <w:t xml:space="preserve">Understanding GDPR and how Microsoft EMS supports you to </w:t>
      </w:r>
      <w:r w:rsidR="00294379">
        <w:t xml:space="preserve">achieve </w:t>
      </w:r>
      <w:r w:rsidR="00294379" w:rsidRPr="00294379">
        <w:t>EU GDPR compliance</w:t>
      </w:r>
      <w:r w:rsidR="00294379">
        <w:t>.</w:t>
      </w:r>
    </w:p>
    <w:p w:rsidR="00C81703" w:rsidRPr="002A2D0A" w:rsidRDefault="00C81703" w:rsidP="000C6EC2">
      <w:pPr>
        <w:pStyle w:val="ListParagraph"/>
        <w:numPr>
          <w:ilvl w:val="0"/>
          <w:numId w:val="20"/>
        </w:numPr>
      </w:pPr>
      <w:r>
        <w:t>And at last we will discuss various capabilities</w:t>
      </w:r>
      <w:bookmarkStart w:id="0" w:name="_GoBack"/>
      <w:bookmarkEnd w:id="0"/>
      <w:r>
        <w:t xml:space="preserve"> offered by Microsoft EMS.</w:t>
      </w:r>
    </w:p>
    <w:sectPr w:rsidR="00C81703" w:rsidRPr="002A2D0A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524" w:rsidRDefault="00C73524">
      <w:pPr>
        <w:spacing w:after="0"/>
      </w:pPr>
      <w:r>
        <w:separator/>
      </w:r>
    </w:p>
  </w:endnote>
  <w:endnote w:type="continuationSeparator" w:id="0">
    <w:p w:rsidR="00C73524" w:rsidRDefault="00C735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615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524" w:rsidRDefault="00C73524">
      <w:pPr>
        <w:spacing w:after="0"/>
      </w:pPr>
      <w:r>
        <w:separator/>
      </w:r>
    </w:p>
  </w:footnote>
  <w:footnote w:type="continuationSeparator" w:id="0">
    <w:p w:rsidR="00C73524" w:rsidRDefault="00C735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28492D6F"/>
    <w:multiLevelType w:val="hybridMultilevel"/>
    <w:tmpl w:val="5768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E65637"/>
    <w:multiLevelType w:val="hybridMultilevel"/>
    <w:tmpl w:val="64F6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12D2A"/>
    <w:multiLevelType w:val="hybridMultilevel"/>
    <w:tmpl w:val="C8AA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C75C2E"/>
    <w:multiLevelType w:val="hybridMultilevel"/>
    <w:tmpl w:val="219A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7"/>
  </w:num>
  <w:num w:numId="15">
    <w:abstractNumId w:val="16"/>
  </w:num>
  <w:num w:numId="16">
    <w:abstractNumId w:val="10"/>
  </w:num>
  <w:num w:numId="17">
    <w:abstractNumId w:val="14"/>
  </w:num>
  <w:num w:numId="18">
    <w:abstractNumId w:val="13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8C"/>
    <w:rsid w:val="000C6EC2"/>
    <w:rsid w:val="000D5AB1"/>
    <w:rsid w:val="000F55D3"/>
    <w:rsid w:val="001615FA"/>
    <w:rsid w:val="00180C74"/>
    <w:rsid w:val="001C462F"/>
    <w:rsid w:val="002045EB"/>
    <w:rsid w:val="002211A4"/>
    <w:rsid w:val="002849FA"/>
    <w:rsid w:val="00293B83"/>
    <w:rsid w:val="00294379"/>
    <w:rsid w:val="002A2D0A"/>
    <w:rsid w:val="002E27F9"/>
    <w:rsid w:val="00302A2C"/>
    <w:rsid w:val="0031540E"/>
    <w:rsid w:val="00374F19"/>
    <w:rsid w:val="00381669"/>
    <w:rsid w:val="003A655B"/>
    <w:rsid w:val="004B5DFF"/>
    <w:rsid w:val="0052105A"/>
    <w:rsid w:val="00536968"/>
    <w:rsid w:val="00560B44"/>
    <w:rsid w:val="00594751"/>
    <w:rsid w:val="00673C35"/>
    <w:rsid w:val="006825B3"/>
    <w:rsid w:val="00690D9F"/>
    <w:rsid w:val="006A3CE7"/>
    <w:rsid w:val="006E4A1F"/>
    <w:rsid w:val="0076387D"/>
    <w:rsid w:val="00805CF6"/>
    <w:rsid w:val="008317B3"/>
    <w:rsid w:val="008E4CA6"/>
    <w:rsid w:val="008F15C5"/>
    <w:rsid w:val="00965D17"/>
    <w:rsid w:val="00A26458"/>
    <w:rsid w:val="00A27383"/>
    <w:rsid w:val="00A528AF"/>
    <w:rsid w:val="00A736B0"/>
    <w:rsid w:val="00A854CE"/>
    <w:rsid w:val="00A96402"/>
    <w:rsid w:val="00B37D60"/>
    <w:rsid w:val="00C40B54"/>
    <w:rsid w:val="00C526B0"/>
    <w:rsid w:val="00C73524"/>
    <w:rsid w:val="00C81703"/>
    <w:rsid w:val="00C83E3C"/>
    <w:rsid w:val="00CD0302"/>
    <w:rsid w:val="00D02294"/>
    <w:rsid w:val="00D02A74"/>
    <w:rsid w:val="00D905F1"/>
    <w:rsid w:val="00DC7064"/>
    <w:rsid w:val="00DF56DD"/>
    <w:rsid w:val="00E5716F"/>
    <w:rsid w:val="00E77F42"/>
    <w:rsid w:val="00E81549"/>
    <w:rsid w:val="00F3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Closing" w:uiPriority="5" w:qFormat="1"/>
    <w:lsdException w:name="Signature" w:uiPriority="6" w:qFormat="1"/>
    <w:lsdException w:name="Default Paragraph Font" w:uiPriority="1"/>
    <w:lsdException w:name="Subtitle" w:uiPriority="11" w:qFormat="1"/>
    <w:lsdException w:name="Salutation" w:uiPriority="4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571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15F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Closing" w:uiPriority="5" w:qFormat="1"/>
    <w:lsdException w:name="Signature" w:uiPriority="6" w:qFormat="1"/>
    <w:lsdException w:name="Default Paragraph Font" w:uiPriority="1"/>
    <w:lsdException w:name="Subtitle" w:uiPriority="11" w:qFormat="1"/>
    <w:lsdException w:name="Salutation" w:uiPriority="4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571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15F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5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212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ADMIN</dc:creator>
  <cp:keywords/>
  <dc:description/>
  <cp:lastModifiedBy>Akanksha</cp:lastModifiedBy>
  <cp:revision>25</cp:revision>
  <dcterms:created xsi:type="dcterms:W3CDTF">2017-06-11T04:20:00Z</dcterms:created>
  <dcterms:modified xsi:type="dcterms:W3CDTF">2017-09-21T08:22:00Z</dcterms:modified>
</cp:coreProperties>
</file>