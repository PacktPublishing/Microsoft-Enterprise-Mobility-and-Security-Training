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55090A" w:rsidP="00965D17">
      <w:pPr>
        <w:pStyle w:val="Title"/>
      </w:pPr>
      <w:r>
        <w:t>Course 6</w:t>
      </w:r>
    </w:p>
    <w:p w:rsidR="00965D17" w:rsidRDefault="0055090A" w:rsidP="00965D17">
      <w:r w:rsidRPr="0055090A">
        <w:t>Introduction to Cloud App Security</w:t>
      </w:r>
    </w:p>
    <w:p w:rsidR="00965D17" w:rsidRDefault="00F3358C" w:rsidP="00965D17">
      <w:pPr>
        <w:pStyle w:val="Date"/>
      </w:pPr>
      <w:r>
        <w:t>Objective</w:t>
      </w:r>
    </w:p>
    <w:p w:rsidR="00920370" w:rsidRDefault="001F2233" w:rsidP="00F3358C">
      <w:pPr>
        <w:pStyle w:val="Salutation"/>
        <w:rPr>
          <w:b w:val="0"/>
          <w:bCs w:val="0"/>
          <w:color w:val="404040" w:themeColor="text1" w:themeTint="BF"/>
        </w:rPr>
      </w:pPr>
      <w:r w:rsidRPr="001F2233">
        <w:rPr>
          <w:b w:val="0"/>
          <w:bCs w:val="0"/>
          <w:color w:val="404040" w:themeColor="text1" w:themeTint="BF"/>
        </w:rPr>
        <w:t>Cloud App Security is a comprehensive solution that provides a set of capabilities that help organizations to design and enforce a process for securing cloud usage</w:t>
      </w:r>
      <w:r w:rsidR="00C40B54">
        <w:rPr>
          <w:b w:val="0"/>
          <w:bCs w:val="0"/>
          <w:color w:val="404040" w:themeColor="text1" w:themeTint="BF"/>
        </w:rPr>
        <w:t>.</w:t>
      </w:r>
      <w:r w:rsidR="00B63289">
        <w:rPr>
          <w:b w:val="0"/>
          <w:bCs w:val="0"/>
          <w:color w:val="404040" w:themeColor="text1" w:themeTint="BF"/>
        </w:rPr>
        <w:t xml:space="preserve"> It</w:t>
      </w:r>
      <w:r w:rsidR="00B63289" w:rsidRPr="00B63289">
        <w:rPr>
          <w:b w:val="0"/>
          <w:bCs w:val="0"/>
          <w:color w:val="404040" w:themeColor="text1" w:themeTint="BF"/>
        </w:rPr>
        <w:t xml:space="preserve"> helps to enhance the protection of critical data across cloud applications</w:t>
      </w:r>
      <w:r w:rsidR="00C40B54">
        <w:rPr>
          <w:b w:val="0"/>
          <w:bCs w:val="0"/>
          <w:color w:val="404040" w:themeColor="text1" w:themeTint="BF"/>
        </w:rPr>
        <w:t xml:space="preserve"> </w:t>
      </w:r>
      <w:r w:rsidR="00B63289">
        <w:rPr>
          <w:b w:val="0"/>
          <w:bCs w:val="0"/>
          <w:color w:val="404040" w:themeColor="text1" w:themeTint="BF"/>
        </w:rPr>
        <w:t xml:space="preserve">and provides </w:t>
      </w:r>
      <w:r w:rsidR="00B63289" w:rsidRPr="00B63289">
        <w:rPr>
          <w:b w:val="0"/>
          <w:bCs w:val="0"/>
          <w:color w:val="404040" w:themeColor="text1" w:themeTint="BF"/>
        </w:rPr>
        <w:t>discovery and investigation capabilities, to complete control and protection</w:t>
      </w:r>
      <w:r w:rsidR="00B63289">
        <w:rPr>
          <w:b w:val="0"/>
          <w:bCs w:val="0"/>
          <w:color w:val="404040" w:themeColor="text1" w:themeTint="BF"/>
        </w:rPr>
        <w:t xml:space="preserve">.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920370">
        <w:rPr>
          <w:b w:val="0"/>
          <w:bCs w:val="0"/>
          <w:color w:val="404040" w:themeColor="text1" w:themeTint="BF"/>
        </w:rPr>
        <w:t xml:space="preserve"> understand Cloud App Security, </w:t>
      </w:r>
      <w:r w:rsidR="00F372FB" w:rsidRPr="00F372FB">
        <w:rPr>
          <w:b w:val="0"/>
          <w:bCs w:val="0"/>
          <w:color w:val="404040" w:themeColor="text1" w:themeTint="BF"/>
        </w:rPr>
        <w:t xml:space="preserve">need </w:t>
      </w:r>
      <w:r w:rsidR="00F372FB">
        <w:rPr>
          <w:b w:val="0"/>
          <w:bCs w:val="0"/>
          <w:color w:val="404040" w:themeColor="text1" w:themeTint="BF"/>
        </w:rPr>
        <w:t xml:space="preserve">of </w:t>
      </w:r>
      <w:r w:rsidR="00F372FB" w:rsidRPr="00F372FB">
        <w:rPr>
          <w:b w:val="0"/>
          <w:bCs w:val="0"/>
          <w:color w:val="404040" w:themeColor="text1" w:themeTint="BF"/>
        </w:rPr>
        <w:t>Cloud App Security</w:t>
      </w:r>
      <w:r w:rsidR="00F372FB">
        <w:rPr>
          <w:b w:val="0"/>
          <w:bCs w:val="0"/>
          <w:color w:val="404040" w:themeColor="text1" w:themeTint="BF"/>
        </w:rPr>
        <w:t xml:space="preserve">, </w:t>
      </w:r>
      <w:r w:rsidR="00F372FB" w:rsidRPr="00F372FB">
        <w:rPr>
          <w:b w:val="0"/>
          <w:bCs w:val="0"/>
          <w:color w:val="404040" w:themeColor="text1" w:themeTint="BF"/>
        </w:rPr>
        <w:t>Cloud App Security Architecture</w:t>
      </w:r>
      <w:r w:rsidR="00F372FB">
        <w:rPr>
          <w:b w:val="0"/>
          <w:bCs w:val="0"/>
          <w:color w:val="404040" w:themeColor="text1" w:themeTint="BF"/>
        </w:rPr>
        <w:t xml:space="preserve"> and so on.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 xml:space="preserve">We have </w:t>
      </w:r>
      <w:r w:rsidR="001578BA">
        <w:rPr>
          <w:b w:val="0"/>
          <w:bCs w:val="0"/>
          <w:color w:val="404040" w:themeColor="text1" w:themeTint="BF"/>
        </w:rPr>
        <w:t>one class in</w:t>
      </w:r>
      <w:r>
        <w:rPr>
          <w:b w:val="0"/>
          <w:bCs w:val="0"/>
          <w:color w:val="404040" w:themeColor="text1" w:themeTint="BF"/>
        </w:rPr>
        <w:t xml:space="preserve"> this course.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F3358C">
        <w:t xml:space="preserve">we will discuss about </w:t>
      </w:r>
      <w:r w:rsidR="00E5716F">
        <w:rPr>
          <w:b/>
          <w:bCs/>
        </w:rPr>
        <w:t xml:space="preserve">– </w:t>
      </w:r>
    </w:p>
    <w:p w:rsidR="00A96402" w:rsidRDefault="001D31F4" w:rsidP="001D31F4">
      <w:pPr>
        <w:pStyle w:val="ListParagraph"/>
        <w:numPr>
          <w:ilvl w:val="0"/>
          <w:numId w:val="20"/>
        </w:numPr>
      </w:pPr>
      <w:r w:rsidRPr="001D31F4">
        <w:t>Why do you need Cloud App Security?</w:t>
      </w:r>
    </w:p>
    <w:p w:rsidR="001D31F4" w:rsidRDefault="00E71A8B" w:rsidP="001D31F4">
      <w:pPr>
        <w:pStyle w:val="ListParagraph"/>
        <w:numPr>
          <w:ilvl w:val="0"/>
          <w:numId w:val="20"/>
        </w:numPr>
      </w:pPr>
      <w:r>
        <w:t>W</w:t>
      </w:r>
      <w:r w:rsidRPr="00E71A8B">
        <w:t xml:space="preserve">hat </w:t>
      </w:r>
      <w:r>
        <w:t>is Cloud App Security?</w:t>
      </w:r>
    </w:p>
    <w:p w:rsidR="00E71A8B" w:rsidRDefault="00E71A8B" w:rsidP="001D31F4">
      <w:pPr>
        <w:pStyle w:val="ListParagraph"/>
        <w:numPr>
          <w:ilvl w:val="0"/>
          <w:numId w:val="20"/>
        </w:numPr>
      </w:pPr>
      <w:r>
        <w:t xml:space="preserve">Understanding the </w:t>
      </w:r>
      <w:r w:rsidRPr="00E71A8B">
        <w:t>Cloud App Security Framework</w:t>
      </w:r>
      <w:r>
        <w:t>.</w:t>
      </w:r>
    </w:p>
    <w:p w:rsidR="00E71A8B" w:rsidRDefault="004E3B9E" w:rsidP="001D31F4">
      <w:pPr>
        <w:pStyle w:val="ListParagraph"/>
        <w:numPr>
          <w:ilvl w:val="0"/>
          <w:numId w:val="20"/>
        </w:numPr>
      </w:pPr>
      <w:r>
        <w:t xml:space="preserve">Understanding </w:t>
      </w:r>
      <w:r w:rsidRPr="004E3B9E">
        <w:t>Data Retention &amp; Compliance</w:t>
      </w:r>
      <w:r>
        <w:t>.</w:t>
      </w:r>
    </w:p>
    <w:p w:rsidR="004E3B9E" w:rsidRDefault="005B4C5D" w:rsidP="001D31F4">
      <w:pPr>
        <w:pStyle w:val="ListParagraph"/>
        <w:numPr>
          <w:ilvl w:val="0"/>
          <w:numId w:val="20"/>
        </w:numPr>
      </w:pPr>
      <w:r>
        <w:t xml:space="preserve">Discussing </w:t>
      </w:r>
      <w:r w:rsidRPr="005B4C5D">
        <w:t>Cloud App Security Architecture</w:t>
      </w:r>
      <w:r>
        <w:t xml:space="preserve"> and </w:t>
      </w:r>
      <w:r w:rsidRPr="005B4C5D">
        <w:t>Cloud Discovery</w:t>
      </w:r>
      <w:r>
        <w:t>.</w:t>
      </w:r>
    </w:p>
    <w:p w:rsidR="005B4C5D" w:rsidRDefault="005B4C5D" w:rsidP="001D31F4">
      <w:pPr>
        <w:pStyle w:val="ListParagraph"/>
        <w:numPr>
          <w:ilvl w:val="0"/>
          <w:numId w:val="20"/>
        </w:numPr>
      </w:pPr>
      <w:r>
        <w:t>What do you mean by s</w:t>
      </w:r>
      <w:r w:rsidRPr="005B4C5D">
        <w:t>anctioning and Un-Sanctioning an App</w:t>
      </w:r>
      <w:r>
        <w:t>?</w:t>
      </w:r>
    </w:p>
    <w:p w:rsidR="005B4C5D" w:rsidRDefault="005B4C5D" w:rsidP="001D31F4">
      <w:pPr>
        <w:pStyle w:val="ListParagraph"/>
        <w:numPr>
          <w:ilvl w:val="0"/>
          <w:numId w:val="20"/>
        </w:numPr>
      </w:pPr>
      <w:r>
        <w:t xml:space="preserve">Discussing </w:t>
      </w:r>
      <w:r w:rsidRPr="005B4C5D">
        <w:t>App Connectors</w:t>
      </w:r>
      <w:r>
        <w:t xml:space="preserve"> and </w:t>
      </w:r>
      <w:r w:rsidRPr="005B4C5D">
        <w:t>Policy Control</w:t>
      </w:r>
      <w:r>
        <w:t>.</w:t>
      </w:r>
    </w:p>
    <w:p w:rsidR="005B4C5D" w:rsidRDefault="005B4C5D" w:rsidP="001D31F4">
      <w:pPr>
        <w:pStyle w:val="ListParagraph"/>
        <w:numPr>
          <w:ilvl w:val="0"/>
          <w:numId w:val="20"/>
        </w:numPr>
      </w:pPr>
      <w:r>
        <w:t>How you can deploy</w:t>
      </w:r>
      <w:r w:rsidRPr="005B4C5D">
        <w:t xml:space="preserve"> Cloud App Security, Policies, and Customization</w:t>
      </w:r>
      <w:r w:rsidR="00461D55">
        <w:t>?</w:t>
      </w:r>
    </w:p>
    <w:p w:rsidR="00461D55" w:rsidRPr="002A2D0A" w:rsidRDefault="00461D55" w:rsidP="001D31F4">
      <w:pPr>
        <w:pStyle w:val="ListParagraph"/>
        <w:numPr>
          <w:ilvl w:val="0"/>
          <w:numId w:val="20"/>
        </w:numPr>
      </w:pPr>
      <w:r w:rsidRPr="00461D55">
        <w:t xml:space="preserve">How to access the </w:t>
      </w:r>
      <w:r>
        <w:t xml:space="preserve">Cloud App Security </w:t>
      </w:r>
      <w:bookmarkStart w:id="0" w:name="_GoBack"/>
      <w:bookmarkEnd w:id="0"/>
      <w:r w:rsidRPr="00461D55">
        <w:t>portal?</w:t>
      </w:r>
    </w:p>
    <w:sectPr w:rsidR="00461D55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91" w:rsidRDefault="00364291">
      <w:pPr>
        <w:spacing w:after="0"/>
      </w:pPr>
      <w:r>
        <w:separator/>
      </w:r>
    </w:p>
  </w:endnote>
  <w:endnote w:type="continuationSeparator" w:id="0">
    <w:p w:rsidR="00364291" w:rsidRDefault="003642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91" w:rsidRDefault="00364291">
      <w:pPr>
        <w:spacing w:after="0"/>
      </w:pPr>
      <w:r>
        <w:separator/>
      </w:r>
    </w:p>
  </w:footnote>
  <w:footnote w:type="continuationSeparator" w:id="0">
    <w:p w:rsidR="00364291" w:rsidRDefault="003642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A1B5733"/>
    <w:multiLevelType w:val="hybridMultilevel"/>
    <w:tmpl w:val="0A5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6"/>
  </w:num>
  <w:num w:numId="16">
    <w:abstractNumId w:val="10"/>
  </w:num>
  <w:num w:numId="17">
    <w:abstractNumId w:val="14"/>
  </w:num>
  <w:num w:numId="18">
    <w:abstractNumId w:val="13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D5AB1"/>
    <w:rsid w:val="000F55D3"/>
    <w:rsid w:val="001578BA"/>
    <w:rsid w:val="00180C74"/>
    <w:rsid w:val="001C462F"/>
    <w:rsid w:val="001D31F4"/>
    <w:rsid w:val="001F2233"/>
    <w:rsid w:val="002045EB"/>
    <w:rsid w:val="002211A4"/>
    <w:rsid w:val="002849FA"/>
    <w:rsid w:val="00293B83"/>
    <w:rsid w:val="002A2D0A"/>
    <w:rsid w:val="00302A2C"/>
    <w:rsid w:val="0031540E"/>
    <w:rsid w:val="00364291"/>
    <w:rsid w:val="00374F19"/>
    <w:rsid w:val="00381669"/>
    <w:rsid w:val="00461D55"/>
    <w:rsid w:val="004E3B9E"/>
    <w:rsid w:val="0052105A"/>
    <w:rsid w:val="00536968"/>
    <w:rsid w:val="0055090A"/>
    <w:rsid w:val="00560B44"/>
    <w:rsid w:val="005B4C5D"/>
    <w:rsid w:val="00673C35"/>
    <w:rsid w:val="006825B3"/>
    <w:rsid w:val="00690D9F"/>
    <w:rsid w:val="006A3CE7"/>
    <w:rsid w:val="006E4A1F"/>
    <w:rsid w:val="0076387D"/>
    <w:rsid w:val="008317B3"/>
    <w:rsid w:val="008E4CA6"/>
    <w:rsid w:val="008F15C5"/>
    <w:rsid w:val="00920370"/>
    <w:rsid w:val="00965D17"/>
    <w:rsid w:val="009C4EC4"/>
    <w:rsid w:val="00A26458"/>
    <w:rsid w:val="00A27383"/>
    <w:rsid w:val="00A528AF"/>
    <w:rsid w:val="00A736B0"/>
    <w:rsid w:val="00A854CE"/>
    <w:rsid w:val="00A96402"/>
    <w:rsid w:val="00B37D60"/>
    <w:rsid w:val="00B63289"/>
    <w:rsid w:val="00C40B54"/>
    <w:rsid w:val="00C526B0"/>
    <w:rsid w:val="00C83E3C"/>
    <w:rsid w:val="00CD0302"/>
    <w:rsid w:val="00D02294"/>
    <w:rsid w:val="00D02A74"/>
    <w:rsid w:val="00D905F1"/>
    <w:rsid w:val="00DC7064"/>
    <w:rsid w:val="00DF56DD"/>
    <w:rsid w:val="00E5716F"/>
    <w:rsid w:val="00E71A8B"/>
    <w:rsid w:val="00E77F42"/>
    <w:rsid w:val="00F3358C"/>
    <w:rsid w:val="00F3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9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90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201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30</cp:revision>
  <dcterms:created xsi:type="dcterms:W3CDTF">2017-06-11T04:20:00Z</dcterms:created>
  <dcterms:modified xsi:type="dcterms:W3CDTF">2017-09-23T05:19:00Z</dcterms:modified>
</cp:coreProperties>
</file>